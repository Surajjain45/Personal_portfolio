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96" w:type="pct"/>
        <w:tblInd w:w="-18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563FA3E2" w14:textId="77777777" w:rsidTr="00DE5AF3">
        <w:trPr>
          <w:trHeight w:hRule="exact" w:val="1800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718AEF22" w14:textId="587B71B1" w:rsidR="00692703" w:rsidRPr="00CF1A49" w:rsidRDefault="00DE5AF3" w:rsidP="00DE5AF3">
            <w:pPr>
              <w:pStyle w:val="Title"/>
            </w:pPr>
            <w:r>
              <w:t>Suraj jain</w:t>
            </w:r>
          </w:p>
          <w:p w14:paraId="7A04D200" w14:textId="77777777" w:rsidR="00692703" w:rsidRPr="00CF1A49" w:rsidRDefault="002F3A45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84BC26B0669143E990E6F6746A86AA6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E490DCF803D4AE8AA3B06A9AC90AC1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4E5C7A3BBD214AE0948E60A90A3B0083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14:paraId="25F94482" w14:textId="2970ACFA" w:rsidR="00024C8D" w:rsidRDefault="002F3A45" w:rsidP="00024C8D">
            <w:pPr>
              <w:pStyle w:val="ContactInfoEmphasis"/>
              <w:contextualSpacing w:val="0"/>
            </w:pPr>
            <w:hyperlink r:id="rId7" w:history="1">
              <w:r w:rsidR="00DE5AF3" w:rsidRPr="00BB5DC5">
                <w:rPr>
                  <w:rStyle w:val="Hyperlink"/>
                </w:rPr>
                <w:t>Suraj.2125cs1087@kiet.edu</w:t>
              </w:r>
            </w:hyperlink>
            <w:r w:rsidR="00DE5AF3">
              <w:t xml:space="preserve"> |8755781633</w:t>
            </w:r>
          </w:p>
          <w:p w14:paraId="66C60877" w14:textId="4959DA67" w:rsidR="00024C8D" w:rsidRPr="00CF1A49" w:rsidRDefault="002F3A45" w:rsidP="00CE1303">
            <w:pPr>
              <w:pStyle w:val="ContactInfoEmphasis"/>
              <w:contextualSpacing w:val="0"/>
            </w:pPr>
            <w:hyperlink r:id="rId8" w:history="1">
              <w:r w:rsidR="00DE5AF3" w:rsidRPr="00CE1303">
                <w:rPr>
                  <w:rStyle w:val="Hyperlink"/>
                </w:rPr>
                <w:t>https://leetcode.com/surajjain_45/</w:t>
              </w:r>
            </w:hyperlink>
            <w:r w:rsidR="00024C8D">
              <w:t xml:space="preserve">| </w:t>
            </w:r>
            <w:hyperlink r:id="rId9" w:history="1">
              <w:r w:rsidR="00CE1303" w:rsidRPr="00CE1303">
                <w:rPr>
                  <w:rStyle w:val="Hyperlink"/>
                </w:rPr>
                <w:t>https://www.linkedin.com/in/suraj-jain-63b171238/</w:t>
              </w:r>
            </w:hyperlink>
          </w:p>
        </w:tc>
      </w:tr>
      <w:tr w:rsidR="009571D8" w:rsidRPr="00CF1A49" w14:paraId="39C12F50" w14:textId="77777777" w:rsidTr="00DE5AF3">
        <w:tc>
          <w:tcPr>
            <w:tcW w:w="9540" w:type="dxa"/>
            <w:tcMar>
              <w:top w:w="432" w:type="dxa"/>
            </w:tcMar>
          </w:tcPr>
          <w:p w14:paraId="627EE918" w14:textId="77777777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CD8F0A7D77174BD9BAABFAC2569A890E"/>
        </w:placeholder>
        <w:temporary/>
        <w:showingPlcHdr/>
        <w15:appearance w15:val="hidden"/>
      </w:sdtPr>
      <w:sdtEndPr/>
      <w:sdtContent>
        <w:p w14:paraId="4340D1A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B3EA1BC" w14:textId="77777777" w:rsidTr="00D66A52">
        <w:tc>
          <w:tcPr>
            <w:tcW w:w="9355" w:type="dxa"/>
          </w:tcPr>
          <w:p w14:paraId="28B6BE7E" w14:textId="77777777" w:rsidR="001D0BF1" w:rsidRPr="00CF1A49" w:rsidRDefault="006606FF" w:rsidP="001D0BF1">
            <w:pPr>
              <w:pStyle w:val="Heading3"/>
              <w:contextualSpacing w:val="0"/>
              <w:outlineLvl w:val="2"/>
            </w:pPr>
            <w:r>
              <w:t>nov’21-aug’25</w:t>
            </w:r>
          </w:p>
          <w:p w14:paraId="05B6B9AD" w14:textId="77777777" w:rsidR="001D0BF1" w:rsidRPr="00CF1A49" w:rsidRDefault="006606FF" w:rsidP="001D0BF1">
            <w:pPr>
              <w:pStyle w:val="Heading2"/>
              <w:contextualSpacing w:val="0"/>
              <w:outlineLvl w:val="1"/>
            </w:pPr>
            <w:r>
              <w:t xml:space="preserve">computer science, kiet group of institution </w:t>
            </w:r>
          </w:p>
          <w:p w14:paraId="4DFDC36A" w14:textId="2630FB0F" w:rsidR="007538DC" w:rsidRPr="00CF1A49" w:rsidRDefault="00DE5AF3" w:rsidP="007538DC">
            <w:pPr>
              <w:contextualSpacing w:val="0"/>
            </w:pPr>
            <w:r>
              <w:t>CGPA: 9.1</w:t>
            </w:r>
          </w:p>
        </w:tc>
      </w:tr>
      <w:tr w:rsidR="00F61DF9" w:rsidRPr="00CF1A49" w14:paraId="73F4F034" w14:textId="77777777" w:rsidTr="00F61DF9">
        <w:tc>
          <w:tcPr>
            <w:tcW w:w="9355" w:type="dxa"/>
            <w:tcMar>
              <w:top w:w="216" w:type="dxa"/>
            </w:tcMar>
          </w:tcPr>
          <w:p w14:paraId="4CCF762C" w14:textId="77777777" w:rsidR="00F61DF9" w:rsidRPr="00CF1A49" w:rsidRDefault="006606FF" w:rsidP="00F61DF9">
            <w:pPr>
              <w:pStyle w:val="Heading3"/>
              <w:contextualSpacing w:val="0"/>
              <w:outlineLvl w:val="2"/>
            </w:pPr>
            <w:r>
              <w:t>mar’19-nov’21</w:t>
            </w:r>
          </w:p>
          <w:p w14:paraId="4DF55DC2" w14:textId="77777777" w:rsidR="00F61DF9" w:rsidRPr="00CF1A49" w:rsidRDefault="006606FF" w:rsidP="00F61DF9">
            <w:pPr>
              <w:pStyle w:val="Heading2"/>
              <w:contextualSpacing w:val="0"/>
              <w:outlineLvl w:val="1"/>
            </w:pPr>
            <w:r>
              <w:t>12th</w:t>
            </w:r>
            <w:r w:rsidR="00F61DF9" w:rsidRPr="00CF1A49">
              <w:t xml:space="preserve">, </w:t>
            </w:r>
            <w:r>
              <w:t>gayatri public school</w:t>
            </w:r>
          </w:p>
          <w:p w14:paraId="591ACB45" w14:textId="17225B2A" w:rsidR="00F61DF9" w:rsidRDefault="00DE5AF3" w:rsidP="00F61DF9">
            <w:r>
              <w:t>84</w:t>
            </w:r>
            <w:r w:rsidR="006606FF">
              <w:t>.6%</w:t>
            </w:r>
          </w:p>
        </w:tc>
      </w:tr>
    </w:tbl>
    <w:sdt>
      <w:sdtPr>
        <w:alias w:val="Skills:"/>
        <w:tag w:val="Skills:"/>
        <w:id w:val="-1392877668"/>
        <w:placeholder>
          <w:docPart w:val="EAE6BFF4C48F4FDD9077F0C9FF23E7CD"/>
        </w:placeholder>
        <w:temporary/>
        <w:showingPlcHdr/>
        <w15:appearance w15:val="hidden"/>
      </w:sdtPr>
      <w:sdtEndPr/>
      <w:sdtContent>
        <w:p w14:paraId="16AFE87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068547AA" w14:textId="77777777" w:rsidTr="00CF1A49">
        <w:tc>
          <w:tcPr>
            <w:tcW w:w="4675" w:type="dxa"/>
          </w:tcPr>
          <w:p w14:paraId="7574D9BD" w14:textId="77777777" w:rsidR="006606FF" w:rsidRDefault="006606FF" w:rsidP="006E1507">
            <w:pPr>
              <w:pStyle w:val="ListBullet"/>
              <w:contextualSpacing w:val="0"/>
            </w:pPr>
            <w:r>
              <w:t xml:space="preserve">C </w:t>
            </w:r>
          </w:p>
          <w:p w14:paraId="1ED22BB0" w14:textId="77777777" w:rsidR="001F4E6D" w:rsidRDefault="006606FF" w:rsidP="006E1507">
            <w:pPr>
              <w:pStyle w:val="ListBullet"/>
              <w:contextualSpacing w:val="0"/>
            </w:pPr>
            <w:r>
              <w:t>C++</w:t>
            </w:r>
          </w:p>
          <w:p w14:paraId="7FE2B482" w14:textId="77777777" w:rsidR="006606FF" w:rsidRDefault="006606FF" w:rsidP="006E1507">
            <w:pPr>
              <w:pStyle w:val="ListBullet"/>
              <w:contextualSpacing w:val="0"/>
            </w:pPr>
            <w:r>
              <w:t xml:space="preserve">HTML </w:t>
            </w:r>
          </w:p>
          <w:p w14:paraId="3733DA8F" w14:textId="77777777" w:rsidR="006606FF" w:rsidRDefault="006606FF" w:rsidP="006E1507">
            <w:pPr>
              <w:pStyle w:val="ListBullet"/>
              <w:contextualSpacing w:val="0"/>
            </w:pPr>
            <w:r>
              <w:t xml:space="preserve">CSS </w:t>
            </w:r>
          </w:p>
          <w:p w14:paraId="5B547930" w14:textId="77777777" w:rsidR="006606FF" w:rsidRPr="006E1507" w:rsidRDefault="006606FF" w:rsidP="006E1507">
            <w:pPr>
              <w:pStyle w:val="ListBullet"/>
              <w:contextualSpacing w:val="0"/>
            </w:pPr>
            <w:r>
              <w:t>JAVASCRIPT</w:t>
            </w:r>
          </w:p>
        </w:tc>
        <w:tc>
          <w:tcPr>
            <w:tcW w:w="4675" w:type="dxa"/>
            <w:tcMar>
              <w:left w:w="360" w:type="dxa"/>
            </w:tcMar>
          </w:tcPr>
          <w:p w14:paraId="573C1CDA" w14:textId="172028D5" w:rsidR="001E3120" w:rsidRDefault="00DE5AF3" w:rsidP="006E1507">
            <w:pPr>
              <w:pStyle w:val="ListBullet"/>
              <w:contextualSpacing w:val="0"/>
            </w:pPr>
            <w:r>
              <w:t>React</w:t>
            </w:r>
          </w:p>
          <w:p w14:paraId="47CB24FB" w14:textId="6B8D40CE" w:rsidR="00DE5AF3" w:rsidRDefault="00DE5AF3" w:rsidP="006E1507">
            <w:pPr>
              <w:pStyle w:val="ListBullet"/>
              <w:contextualSpacing w:val="0"/>
            </w:pPr>
            <w:r>
              <w:t>Python</w:t>
            </w:r>
          </w:p>
          <w:p w14:paraId="5D14EAEC" w14:textId="4A8B8DC8" w:rsidR="00DE5AF3" w:rsidRPr="006E1507" w:rsidRDefault="00DE5AF3" w:rsidP="00DE5AF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21AF5C3" w14:textId="57569476" w:rsidR="00E17A53" w:rsidRPr="00CF1A49" w:rsidRDefault="006606FF" w:rsidP="0062312F">
      <w:pPr>
        <w:pStyle w:val="Heading1"/>
      </w:pPr>
      <w:r>
        <w:t>projects</w:t>
      </w:r>
    </w:p>
    <w:p w14:paraId="1F530BBD" w14:textId="6ACFEE77" w:rsidR="00B51D1B" w:rsidRPr="00E17A53" w:rsidRDefault="009939A3" w:rsidP="006606FF">
      <w:pPr>
        <w:pStyle w:val="ListParagraph"/>
        <w:numPr>
          <w:ilvl w:val="0"/>
          <w:numId w:val="14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Personal portfolio </w:t>
      </w:r>
      <w:proofErr w:type="spellStart"/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webiste</w:t>
      </w:r>
      <w:proofErr w:type="spellEnd"/>
    </w:p>
    <w:p w14:paraId="2373E6F0" w14:textId="01BC1437" w:rsidR="009939A3" w:rsidRDefault="009939A3" w:rsidP="006606FF">
      <w:pPr>
        <w:pStyle w:val="ListParagraph"/>
        <w:numPr>
          <w:ilvl w:val="0"/>
          <w:numId w:val="15"/>
        </w:numPr>
      </w:pPr>
      <w:r>
        <w:t>I created a personal portfolio website using HTML,CSS and JS which is completely responsive ,</w:t>
      </w:r>
    </w:p>
    <w:p w14:paraId="4FF61997" w14:textId="276022F3" w:rsidR="00024C8D" w:rsidRDefault="009939A3" w:rsidP="009939A3">
      <w:pPr>
        <w:pStyle w:val="ListParagraph"/>
        <w:ind w:left="768"/>
      </w:pPr>
      <w:r>
        <w:t xml:space="preserve"> </w:t>
      </w:r>
      <w:proofErr w:type="gramStart"/>
      <w:r>
        <w:t>it</w:t>
      </w:r>
      <w:proofErr w:type="gramEnd"/>
      <w:r>
        <w:t xml:space="preserve"> contains information like about me, my skills ,education and anyone can contact me through my website.</w:t>
      </w:r>
    </w:p>
    <w:p w14:paraId="2F409E15" w14:textId="77777777" w:rsidR="00024C8D" w:rsidRDefault="00024C8D" w:rsidP="00024C8D">
      <w:pPr>
        <w:pStyle w:val="ListParagraph"/>
        <w:ind w:left="768"/>
      </w:pPr>
    </w:p>
    <w:p w14:paraId="7E3934A3" w14:textId="703FA91F" w:rsidR="00E17A53" w:rsidRPr="00E17A53" w:rsidRDefault="009D2597" w:rsidP="00E17A53">
      <w:pPr>
        <w:pStyle w:val="ListParagraph"/>
        <w:numPr>
          <w:ilvl w:val="0"/>
          <w:numId w:val="14"/>
        </w:numP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E-commerce web shop</w:t>
      </w:r>
    </w:p>
    <w:p w14:paraId="73A54101" w14:textId="05EA27D8" w:rsidR="00E17A53" w:rsidRDefault="009D2597" w:rsidP="00E17A53">
      <w:pPr>
        <w:pStyle w:val="ListParagraph"/>
        <w:numPr>
          <w:ilvl w:val="0"/>
          <w:numId w:val="15"/>
        </w:numPr>
      </w:pPr>
      <w:r>
        <w:t>It is a web shop in which different products are available and user can see them, their price and description.</w:t>
      </w:r>
    </w:p>
    <w:p w14:paraId="25BBC3DE" w14:textId="77777777" w:rsidR="00E17A53" w:rsidRDefault="00E17A53" w:rsidP="00E17A53">
      <w:pPr>
        <w:ind w:left="408"/>
      </w:pPr>
    </w:p>
    <w:p w14:paraId="2F55E2E8" w14:textId="77777777" w:rsidR="00E17A53" w:rsidRDefault="00E17A53" w:rsidP="00E17A53">
      <w:pPr>
        <w:ind w:left="408"/>
      </w:pPr>
    </w:p>
    <w:p w14:paraId="0CEEAE29" w14:textId="77777777" w:rsidR="00E17A53" w:rsidRPr="00E17A53" w:rsidRDefault="00E17A53" w:rsidP="00E17A5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7A5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ACHIEVEMENTS</w:t>
      </w:r>
    </w:p>
    <w:p w14:paraId="3B9C0022" w14:textId="76D5393D" w:rsidR="00E17A53" w:rsidRPr="004D340E" w:rsidRDefault="00E17A53" w:rsidP="00E17A53">
      <w:pPr>
        <w:pStyle w:val="ListParagraph"/>
        <w:numPr>
          <w:ilvl w:val="0"/>
          <w:numId w:val="16"/>
        </w:numPr>
        <w:rPr>
          <w:b/>
          <w:bCs/>
        </w:rPr>
      </w:pPr>
      <w:r w:rsidRPr="004D340E">
        <w:rPr>
          <w:b/>
          <w:bCs/>
        </w:rPr>
        <w:t>Solved around 1</w:t>
      </w:r>
      <w:r w:rsidR="00DE5AF3">
        <w:rPr>
          <w:b/>
          <w:bCs/>
        </w:rPr>
        <w:t>6</w:t>
      </w:r>
      <w:r w:rsidRPr="004D340E">
        <w:rPr>
          <w:b/>
          <w:bCs/>
        </w:rPr>
        <w:t xml:space="preserve">0+ question in </w:t>
      </w:r>
      <w:proofErr w:type="spellStart"/>
      <w:r w:rsidRPr="004D340E">
        <w:rPr>
          <w:b/>
          <w:bCs/>
        </w:rPr>
        <w:t>leetcode</w:t>
      </w:r>
      <w:proofErr w:type="spellEnd"/>
      <w:r w:rsidRPr="004D340E">
        <w:rPr>
          <w:b/>
          <w:bCs/>
        </w:rPr>
        <w:t>.</w:t>
      </w:r>
      <w:r w:rsidRPr="004D340E">
        <w:rPr>
          <w:b/>
          <w:bCs/>
        </w:rPr>
        <w:br/>
      </w:r>
    </w:p>
    <w:p w14:paraId="6ABDFCC1" w14:textId="77777777" w:rsidR="00E17A53" w:rsidRDefault="00E17A53" w:rsidP="00E17A53">
      <w:pPr>
        <w:pStyle w:val="ListParagraph"/>
        <w:numPr>
          <w:ilvl w:val="0"/>
          <w:numId w:val="16"/>
        </w:numPr>
      </w:pPr>
      <w:r w:rsidRPr="004D340E">
        <w:rPr>
          <w:b/>
          <w:bCs/>
        </w:rPr>
        <w:t xml:space="preserve">Solved 200 </w:t>
      </w:r>
      <w:proofErr w:type="spellStart"/>
      <w:r w:rsidRPr="004D340E">
        <w:rPr>
          <w:b/>
          <w:bCs/>
        </w:rPr>
        <w:t>ques</w:t>
      </w:r>
      <w:proofErr w:type="spellEnd"/>
      <w:r w:rsidRPr="004D340E">
        <w:rPr>
          <w:b/>
          <w:bCs/>
        </w:rPr>
        <w:t xml:space="preserve"> across all </w:t>
      </w:r>
      <w:proofErr w:type="spellStart"/>
      <w:r w:rsidRPr="004D340E">
        <w:rPr>
          <w:b/>
          <w:bCs/>
        </w:rPr>
        <w:t>plateform</w:t>
      </w:r>
      <w:r w:rsidR="00024C8D" w:rsidRPr="004D340E">
        <w:rPr>
          <w:b/>
          <w:bCs/>
        </w:rPr>
        <w:t>s</w:t>
      </w:r>
      <w:proofErr w:type="spellEnd"/>
      <w:r w:rsidRPr="004D340E">
        <w:rPr>
          <w:b/>
          <w:bCs/>
        </w:rPr>
        <w:t xml:space="preserve"> like </w:t>
      </w:r>
      <w:proofErr w:type="spellStart"/>
      <w:r w:rsidRPr="004D340E">
        <w:rPr>
          <w:b/>
          <w:bCs/>
        </w:rPr>
        <w:t>gfg</w:t>
      </w:r>
      <w:proofErr w:type="spellEnd"/>
      <w:proofErr w:type="gramStart"/>
      <w:r w:rsidRPr="004D340E">
        <w:rPr>
          <w:b/>
          <w:bCs/>
        </w:rPr>
        <w:t xml:space="preserve">,  </w:t>
      </w:r>
      <w:proofErr w:type="spellStart"/>
      <w:r w:rsidRPr="004D340E">
        <w:rPr>
          <w:b/>
          <w:bCs/>
        </w:rPr>
        <w:t>codestudio</w:t>
      </w:r>
      <w:proofErr w:type="spellEnd"/>
      <w:proofErr w:type="gramEnd"/>
      <w:r w:rsidRPr="004D340E">
        <w:rPr>
          <w:b/>
          <w:bCs/>
        </w:rPr>
        <w:t xml:space="preserve">, </w:t>
      </w:r>
      <w:proofErr w:type="spellStart"/>
      <w:r w:rsidRPr="004D340E">
        <w:rPr>
          <w:b/>
          <w:bCs/>
        </w:rPr>
        <w:t>leetcode,etc</w:t>
      </w:r>
      <w:proofErr w:type="spellEnd"/>
      <w:r>
        <w:t>.</w:t>
      </w:r>
    </w:p>
    <w:p w14:paraId="76F5ACFE" w14:textId="77777777" w:rsidR="009939A3" w:rsidRDefault="009939A3" w:rsidP="009939A3">
      <w:pPr>
        <w:pStyle w:val="ListParagraph"/>
      </w:pPr>
    </w:p>
    <w:p w14:paraId="2E299B1F" w14:textId="77777777" w:rsidR="009939A3" w:rsidRDefault="009939A3" w:rsidP="009939A3"/>
    <w:p w14:paraId="726BCD31" w14:textId="06983599" w:rsidR="009939A3" w:rsidRPr="00E17A53" w:rsidRDefault="009939A3" w:rsidP="009939A3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Internships</w:t>
      </w:r>
    </w:p>
    <w:p w14:paraId="2CABCE02" w14:textId="69D71FF0" w:rsidR="009939A3" w:rsidRPr="004D340E" w:rsidRDefault="009939A3" w:rsidP="009939A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rPr>
          <w:b/>
          <w:bCs/>
        </w:rPr>
        <w:t>Technohacks</w:t>
      </w:r>
      <w:proofErr w:type="spellEnd"/>
      <w:r>
        <w:rPr>
          <w:b/>
          <w:bCs/>
        </w:rPr>
        <w:t xml:space="preserve"> web-development internship</w:t>
      </w:r>
      <w:r w:rsidRPr="004D340E">
        <w:rPr>
          <w:b/>
          <w:bCs/>
        </w:rPr>
        <w:br/>
      </w:r>
    </w:p>
    <w:p w14:paraId="560AEA48" w14:textId="579295B5" w:rsidR="009939A3" w:rsidRDefault="009939A3" w:rsidP="009939A3">
      <w:pPr>
        <w:pStyle w:val="ListParagraph"/>
        <w:numPr>
          <w:ilvl w:val="0"/>
          <w:numId w:val="17"/>
        </w:numPr>
      </w:pPr>
      <w:proofErr w:type="spellStart"/>
      <w:r>
        <w:rPr>
          <w:b/>
          <w:bCs/>
        </w:rPr>
        <w:t>Edu</w:t>
      </w:r>
      <w:proofErr w:type="spellEnd"/>
      <w:r>
        <w:rPr>
          <w:b/>
          <w:bCs/>
        </w:rPr>
        <w:t>-skills AI-ML training internship.</w:t>
      </w:r>
      <w:bookmarkStart w:id="0" w:name="_GoBack"/>
      <w:bookmarkEnd w:id="0"/>
    </w:p>
    <w:p w14:paraId="7BCAB7E6" w14:textId="77777777" w:rsidR="009939A3" w:rsidRPr="006E1507" w:rsidRDefault="009939A3" w:rsidP="009939A3"/>
    <w:p w14:paraId="743D6580" w14:textId="77777777" w:rsidR="009939A3" w:rsidRPr="006E1507" w:rsidRDefault="009939A3" w:rsidP="009939A3"/>
    <w:sectPr w:rsidR="009939A3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2F8BA" w14:textId="77777777" w:rsidR="002F3A45" w:rsidRDefault="002F3A45" w:rsidP="0068194B">
      <w:r>
        <w:separator/>
      </w:r>
    </w:p>
    <w:p w14:paraId="0B3CD037" w14:textId="77777777" w:rsidR="002F3A45" w:rsidRDefault="002F3A45"/>
    <w:p w14:paraId="370C8863" w14:textId="77777777" w:rsidR="002F3A45" w:rsidRDefault="002F3A45"/>
  </w:endnote>
  <w:endnote w:type="continuationSeparator" w:id="0">
    <w:p w14:paraId="01F5D5AA" w14:textId="77777777" w:rsidR="002F3A45" w:rsidRDefault="002F3A45" w:rsidP="0068194B">
      <w:r>
        <w:continuationSeparator/>
      </w:r>
    </w:p>
    <w:p w14:paraId="4F1295BA" w14:textId="77777777" w:rsidR="002F3A45" w:rsidRDefault="002F3A45"/>
    <w:p w14:paraId="1706D88B" w14:textId="77777777" w:rsidR="002F3A45" w:rsidRDefault="002F3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C9260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39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DF7333" w14:textId="77777777" w:rsidR="002F3A45" w:rsidRDefault="002F3A45" w:rsidP="0068194B">
      <w:r>
        <w:separator/>
      </w:r>
    </w:p>
    <w:p w14:paraId="1553352F" w14:textId="77777777" w:rsidR="002F3A45" w:rsidRDefault="002F3A45"/>
    <w:p w14:paraId="342C14C1" w14:textId="77777777" w:rsidR="002F3A45" w:rsidRDefault="002F3A45"/>
  </w:footnote>
  <w:footnote w:type="continuationSeparator" w:id="0">
    <w:p w14:paraId="1B155AA4" w14:textId="77777777" w:rsidR="002F3A45" w:rsidRDefault="002F3A45" w:rsidP="0068194B">
      <w:r>
        <w:continuationSeparator/>
      </w:r>
    </w:p>
    <w:p w14:paraId="1D430ABD" w14:textId="77777777" w:rsidR="002F3A45" w:rsidRDefault="002F3A45"/>
    <w:p w14:paraId="2FFFC13D" w14:textId="77777777" w:rsidR="002F3A45" w:rsidRDefault="002F3A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0F1C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CDD590" wp14:editId="1786F07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993599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DE7489"/>
    <w:multiLevelType w:val="hybridMultilevel"/>
    <w:tmpl w:val="4AA4E52E"/>
    <w:lvl w:ilvl="0" w:tplc="8382A40E">
      <w:start w:val="1"/>
      <w:numFmt w:val="bullet"/>
      <w:lvlText w:val=""/>
      <w:lvlJc w:val="left"/>
      <w:pPr>
        <w:ind w:left="7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5C84F68"/>
    <w:multiLevelType w:val="hybridMultilevel"/>
    <w:tmpl w:val="FA6CB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53DB30A6"/>
    <w:multiLevelType w:val="hybridMultilevel"/>
    <w:tmpl w:val="2B6668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3F7F5D"/>
    <w:multiLevelType w:val="hybridMultilevel"/>
    <w:tmpl w:val="FA6CB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FF"/>
    <w:rsid w:val="000001EF"/>
    <w:rsid w:val="00007322"/>
    <w:rsid w:val="00007728"/>
    <w:rsid w:val="00022EB2"/>
    <w:rsid w:val="00024584"/>
    <w:rsid w:val="00024730"/>
    <w:rsid w:val="00024C8D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3A45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548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340E"/>
    <w:rsid w:val="004E01EB"/>
    <w:rsid w:val="004E2794"/>
    <w:rsid w:val="00507D3A"/>
    <w:rsid w:val="00510392"/>
    <w:rsid w:val="00513E2A"/>
    <w:rsid w:val="00525484"/>
    <w:rsid w:val="005300F3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06FF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9430D"/>
    <w:rsid w:val="008A6538"/>
    <w:rsid w:val="008B40F7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39A3"/>
    <w:rsid w:val="009A44CE"/>
    <w:rsid w:val="009C4DFC"/>
    <w:rsid w:val="009D2597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435"/>
    <w:rsid w:val="00C66A7D"/>
    <w:rsid w:val="00C779DA"/>
    <w:rsid w:val="00C814F7"/>
    <w:rsid w:val="00CA4B4D"/>
    <w:rsid w:val="00CB35C3"/>
    <w:rsid w:val="00CD323D"/>
    <w:rsid w:val="00CE1303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5AF3"/>
    <w:rsid w:val="00DE6534"/>
    <w:rsid w:val="00DF4D6C"/>
    <w:rsid w:val="00E01923"/>
    <w:rsid w:val="00E14498"/>
    <w:rsid w:val="00E17A53"/>
    <w:rsid w:val="00E2397A"/>
    <w:rsid w:val="00E254DB"/>
    <w:rsid w:val="00E300FC"/>
    <w:rsid w:val="00E362DB"/>
    <w:rsid w:val="00E5632B"/>
    <w:rsid w:val="00E70240"/>
    <w:rsid w:val="00E71E6B"/>
    <w:rsid w:val="00E80D9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C0E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4C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surajjain_45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Suraj.2125cs1087@kie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jain-63b171238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BC26B0669143E990E6F6746A86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5A0B8-A8A2-4EA6-B60F-E157FBE63B14}"/>
      </w:docPartPr>
      <w:docPartBody>
        <w:p w:rsidR="00855514" w:rsidRDefault="0080400E">
          <w:pPr>
            <w:pStyle w:val="84BC26B0669143E990E6F6746A86AA65"/>
          </w:pPr>
          <w:r w:rsidRPr="00CF1A49">
            <w:t>Address</w:t>
          </w:r>
        </w:p>
      </w:docPartBody>
    </w:docPart>
    <w:docPart>
      <w:docPartPr>
        <w:name w:val="8E490DCF803D4AE8AA3B06A9AC90A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C3D76-EA1C-4AB2-9FD1-81F7DCCF545D}"/>
      </w:docPartPr>
      <w:docPartBody>
        <w:p w:rsidR="00855514" w:rsidRDefault="0080400E">
          <w:pPr>
            <w:pStyle w:val="8E490DCF803D4AE8AA3B06A9AC90AC1E"/>
          </w:pPr>
          <w:r w:rsidRPr="00CF1A49">
            <w:t>·</w:t>
          </w:r>
        </w:p>
      </w:docPartBody>
    </w:docPart>
    <w:docPart>
      <w:docPartPr>
        <w:name w:val="4E5C7A3BBD214AE0948E60A90A3B0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E162A-4044-4818-8343-F13F0DD784D9}"/>
      </w:docPartPr>
      <w:docPartBody>
        <w:p w:rsidR="00855514" w:rsidRDefault="0080400E">
          <w:pPr>
            <w:pStyle w:val="4E5C7A3BBD214AE0948E60A90A3B0083"/>
          </w:pPr>
          <w:r w:rsidRPr="00CF1A49">
            <w:t>Phone</w:t>
          </w:r>
        </w:p>
      </w:docPartBody>
    </w:docPart>
    <w:docPart>
      <w:docPartPr>
        <w:name w:val="CD8F0A7D77174BD9BAABFAC2569A8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C9612-1E6E-4BB4-8AD6-00D37A9B91E3}"/>
      </w:docPartPr>
      <w:docPartBody>
        <w:p w:rsidR="00855514" w:rsidRDefault="0080400E">
          <w:pPr>
            <w:pStyle w:val="CD8F0A7D77174BD9BAABFAC2569A890E"/>
          </w:pPr>
          <w:r w:rsidRPr="00CF1A49">
            <w:t>Education</w:t>
          </w:r>
        </w:p>
      </w:docPartBody>
    </w:docPart>
    <w:docPart>
      <w:docPartPr>
        <w:name w:val="EAE6BFF4C48F4FDD9077F0C9FF23E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4C729-1B60-43C0-8809-B7F72A1B3386}"/>
      </w:docPartPr>
      <w:docPartBody>
        <w:p w:rsidR="00855514" w:rsidRDefault="0080400E">
          <w:pPr>
            <w:pStyle w:val="EAE6BFF4C48F4FDD9077F0C9FF23E7C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14"/>
    <w:rsid w:val="00546437"/>
    <w:rsid w:val="0080400E"/>
    <w:rsid w:val="00855514"/>
    <w:rsid w:val="00AD395E"/>
    <w:rsid w:val="00B56C48"/>
    <w:rsid w:val="00F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BC26B0669143E990E6F6746A86AA65">
    <w:name w:val="84BC26B0669143E990E6F6746A86AA65"/>
  </w:style>
  <w:style w:type="paragraph" w:customStyle="1" w:styleId="8E490DCF803D4AE8AA3B06A9AC90AC1E">
    <w:name w:val="8E490DCF803D4AE8AA3B06A9AC90AC1E"/>
  </w:style>
  <w:style w:type="paragraph" w:customStyle="1" w:styleId="4E5C7A3BBD214AE0948E60A90A3B0083">
    <w:name w:val="4E5C7A3BBD214AE0948E60A90A3B008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D8F0A7D77174BD9BAABFAC2569A890E">
    <w:name w:val="CD8F0A7D77174BD9BAABFAC2569A890E"/>
  </w:style>
  <w:style w:type="paragraph" w:customStyle="1" w:styleId="EAE6BFF4C48F4FDD9077F0C9FF23E7CD">
    <w:name w:val="EAE6BFF4C48F4FDD9077F0C9FF23E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2023-06-24T14:18:00Z</dcterms:created>
  <dcterms:modified xsi:type="dcterms:W3CDTF">2023-07-23T21:29:00Z</dcterms:modified>
  <cp:category/>
</cp:coreProperties>
</file>